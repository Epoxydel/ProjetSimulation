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4518553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6186AAC" w14:textId="11430FA2" w:rsidR="009602D7" w:rsidRDefault="009602D7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9A9BB26" wp14:editId="1F7D6FEE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5A9338CAF72A42A7B576407FCE990C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1C11AE8" w14:textId="7028E32D" w:rsidR="009602D7" w:rsidRDefault="009602D7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Projet simulation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92FC43492B4C40AABF89E99A408FA52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83208A0" w14:textId="2555FFA9" w:rsidR="009602D7" w:rsidRDefault="009602D7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De COLAS Tony, DELMAS Yanis, FAURE Romain, GREMONT Lucas</w:t>
              </w:r>
            </w:p>
          </w:sdtContent>
        </w:sdt>
        <w:p w14:paraId="1281D3DF" w14:textId="77777777" w:rsidR="009602D7" w:rsidRDefault="009602D7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3BD01C" wp14:editId="53AB83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79B24D" w14:textId="4F5486B7" w:rsidR="00906E83" w:rsidRDefault="00906E8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04 décembre 2019</w:t>
                                    </w:r>
                                  </w:p>
                                </w:sdtContent>
                              </w:sdt>
                              <w:p w14:paraId="110AD74A" w14:textId="38CC1D2D" w:rsidR="00906E83" w:rsidRDefault="00906E83" w:rsidP="009602D7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IUT Rodez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3BD01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79B24D" w14:textId="4F5486B7" w:rsidR="00906E83" w:rsidRDefault="00906E8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04 décembre 2019</w:t>
                              </w:r>
                            </w:p>
                          </w:sdtContent>
                        </w:sdt>
                        <w:p w14:paraId="110AD74A" w14:textId="38CC1D2D" w:rsidR="00906E83" w:rsidRDefault="00906E83" w:rsidP="009602D7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IUT Rodez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5CFBBD3" wp14:editId="3D6584A4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CD63BB" w14:textId="77EE4567" w:rsidR="009602D7" w:rsidRDefault="009602D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31908E31" w14:textId="069BE71C" w:rsidR="009602D7" w:rsidRDefault="009602D7" w:rsidP="009602D7">
      <w:pPr>
        <w:pStyle w:val="Titre1"/>
      </w:pPr>
      <w:bookmarkStart w:id="0" w:name="_Toc26346752"/>
      <w:r>
        <w:lastRenderedPageBreak/>
        <w:t>Sommaire</w:t>
      </w:r>
      <w:bookmarkEnd w:id="0"/>
    </w:p>
    <w:sdt>
      <w:sdtPr>
        <w:id w:val="1723869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51AD21" w14:textId="00B49DC4" w:rsidR="00AA2BD5" w:rsidRDefault="00AA2BD5">
          <w:pPr>
            <w:pStyle w:val="En-ttedetabledesmatires"/>
          </w:pPr>
          <w:r>
            <w:t>Table des matières</w:t>
          </w:r>
        </w:p>
        <w:p w14:paraId="6AC27764" w14:textId="5F4095BD" w:rsidR="00F56733" w:rsidRDefault="00AA2B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346752" w:history="1">
            <w:r w:rsidR="00F56733" w:rsidRPr="008961C5">
              <w:rPr>
                <w:rStyle w:val="Lienhypertexte"/>
                <w:noProof/>
              </w:rPr>
              <w:t>I.</w:t>
            </w:r>
            <w:r w:rsidR="00F56733">
              <w:rPr>
                <w:rFonts w:eastAsiaTheme="minorEastAsia"/>
                <w:noProof/>
                <w:lang w:eastAsia="fr-FR"/>
              </w:rPr>
              <w:tab/>
            </w:r>
            <w:r w:rsidR="00F56733" w:rsidRPr="008961C5">
              <w:rPr>
                <w:rStyle w:val="Lienhypertexte"/>
                <w:noProof/>
              </w:rPr>
              <w:t>Sommaire</w:t>
            </w:r>
            <w:r w:rsidR="00F56733">
              <w:rPr>
                <w:noProof/>
                <w:webHidden/>
              </w:rPr>
              <w:tab/>
            </w:r>
            <w:r w:rsidR="00F56733">
              <w:rPr>
                <w:noProof/>
                <w:webHidden/>
              </w:rPr>
              <w:fldChar w:fldCharType="begin"/>
            </w:r>
            <w:r w:rsidR="00F56733">
              <w:rPr>
                <w:noProof/>
                <w:webHidden/>
              </w:rPr>
              <w:instrText xml:space="preserve"> PAGEREF _Toc26346752 \h </w:instrText>
            </w:r>
            <w:r w:rsidR="00F56733">
              <w:rPr>
                <w:noProof/>
                <w:webHidden/>
              </w:rPr>
            </w:r>
            <w:r w:rsidR="00F56733">
              <w:rPr>
                <w:noProof/>
                <w:webHidden/>
              </w:rPr>
              <w:fldChar w:fldCharType="separate"/>
            </w:r>
            <w:r w:rsidR="00F56733">
              <w:rPr>
                <w:noProof/>
                <w:webHidden/>
              </w:rPr>
              <w:t>1</w:t>
            </w:r>
            <w:r w:rsidR="00F56733">
              <w:rPr>
                <w:noProof/>
                <w:webHidden/>
              </w:rPr>
              <w:fldChar w:fldCharType="end"/>
            </w:r>
          </w:hyperlink>
        </w:p>
        <w:p w14:paraId="416B14FD" w14:textId="24865ABA" w:rsidR="00F56733" w:rsidRDefault="00F5673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3" w:history="1">
            <w:r w:rsidRPr="008961C5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Répartition des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09B3" w14:textId="57BEB414" w:rsidR="00F56733" w:rsidRDefault="00F5673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4" w:history="1">
            <w:r w:rsidRPr="008961C5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DF0F" w14:textId="6388949A" w:rsidR="00F56733" w:rsidRDefault="00F5673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5" w:history="1">
            <w:r w:rsidRPr="008961C5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Test montrant la simulation de variable aléatoire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323C9" w14:textId="2B874160" w:rsidR="00F56733" w:rsidRDefault="00F5673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6" w:history="1">
            <w:r w:rsidRPr="008961C5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Illustrations de la loi des grands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087A0" w14:textId="62E170FC" w:rsidR="00F56733" w:rsidRDefault="00F5673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7" w:history="1">
            <w:r w:rsidRPr="008961C5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Illustration du théorème central limite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C20B" w14:textId="1BA81CE1" w:rsidR="00F56733" w:rsidRDefault="00F5673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8" w:history="1">
            <w:r w:rsidRPr="008961C5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3ED53" w14:textId="0D42C60F" w:rsidR="00F56733" w:rsidRDefault="00F5673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59" w:history="1">
            <w:r w:rsidRPr="008961C5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Individuel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4E03" w14:textId="19F0BE17" w:rsidR="00F56733" w:rsidRDefault="00F5673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60" w:history="1">
            <w:r w:rsidRPr="008961C5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Tony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A027" w14:textId="41561CD7" w:rsidR="00F56733" w:rsidRDefault="00F5673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61" w:history="1">
            <w:r w:rsidRPr="008961C5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Yanis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FAEC" w14:textId="6521A246" w:rsidR="00F56733" w:rsidRDefault="00F5673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62" w:history="1">
            <w:r w:rsidRPr="008961C5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Romain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E1DD" w14:textId="5B938840" w:rsidR="00F56733" w:rsidRDefault="00F5673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63" w:history="1">
            <w:r w:rsidRPr="008961C5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Lucas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A29E" w14:textId="37CCAED0" w:rsidR="00F56733" w:rsidRDefault="00F5673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346764" w:history="1">
            <w:r w:rsidRPr="008961C5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961C5">
              <w:rPr>
                <w:rStyle w:val="Lienhypertexte"/>
                <w:noProof/>
              </w:rPr>
              <w:t>Collectif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C711" w14:textId="3BF6164E" w:rsidR="00AA2BD5" w:rsidRDefault="00AA2BD5">
          <w:r>
            <w:rPr>
              <w:b/>
              <w:bCs/>
            </w:rPr>
            <w:fldChar w:fldCharType="end"/>
          </w:r>
        </w:p>
      </w:sdtContent>
    </w:sdt>
    <w:p w14:paraId="25FDDA3E" w14:textId="77777777" w:rsidR="00AA2BD5" w:rsidRPr="00AA2BD5" w:rsidRDefault="00AA2BD5" w:rsidP="00AA2BD5"/>
    <w:p w14:paraId="6A2A801F" w14:textId="08E6F86C" w:rsidR="009602D7" w:rsidRDefault="009602D7" w:rsidP="009602D7">
      <w:pPr>
        <w:pStyle w:val="Titre1"/>
      </w:pPr>
      <w:bookmarkStart w:id="1" w:name="_Toc26346753"/>
      <w:r>
        <w:t>Répartition des taches</w:t>
      </w:r>
      <w:bookmarkEnd w:id="1"/>
    </w:p>
    <w:p w14:paraId="1FD4EB5A" w14:textId="5D1C9306" w:rsidR="00841A7E" w:rsidRDefault="00841A7E" w:rsidP="00841A7E">
      <w:pPr>
        <w:pStyle w:val="Titre2"/>
      </w:pPr>
      <w:bookmarkStart w:id="2" w:name="_Toc26346754"/>
      <w:r>
        <w:t>Trello</w:t>
      </w:r>
      <w:bookmarkEnd w:id="2"/>
    </w:p>
    <w:p w14:paraId="2E92D1B3" w14:textId="3491813B" w:rsidR="00906E83" w:rsidRDefault="00CE39FA" w:rsidP="00841A7E">
      <w:r>
        <w:t xml:space="preserve">Trello est un outil de gestion de projet en ligne permettant de créer des listes pour répartir </w:t>
      </w:r>
      <w:r w:rsidR="00906E83">
        <w:t>les tâches. Les utilisateurs peuvent créer des taches qui sont assignable à un utilisateur, avec une date limite et une checklist. Ces taches peuvent alors être déplacé par les utilisateurs.</w:t>
      </w:r>
    </w:p>
    <w:p w14:paraId="3808792D" w14:textId="10018B16" w:rsidR="00906E83" w:rsidRDefault="00906E83" w:rsidP="00841A7E">
      <w:r>
        <w:t>Nous avons mis en place un Trello pour pouvoir organiser le groupe et savoir plus simple qui à finis quoi ?</w:t>
      </w:r>
    </w:p>
    <w:p w14:paraId="26417268" w14:textId="2F889A4B" w:rsidR="00906E83" w:rsidRPr="00841A7E" w:rsidRDefault="00906E83" w:rsidP="00841A7E">
      <w:r>
        <w:t xml:space="preserve">Nous avons donc créé 3 liste : une liste avec les tâches à réaliser, une liste avec les taches qui sont en cours de traitement et une liste </w:t>
      </w:r>
      <w:r w:rsidR="00A73C46">
        <w:t>avec les tâches qui ont était fini.</w:t>
      </w:r>
      <w:bookmarkStart w:id="3" w:name="_GoBack"/>
      <w:bookmarkEnd w:id="3"/>
    </w:p>
    <w:p w14:paraId="13FA8435" w14:textId="77777777" w:rsidR="00AA2BD5" w:rsidRDefault="00AD21A2" w:rsidP="00AD21A2">
      <w:pPr>
        <w:pStyle w:val="Titre1"/>
      </w:pPr>
      <w:bookmarkStart w:id="4" w:name="_Toc26346755"/>
      <w:r>
        <w:t xml:space="preserve">Test montrant </w:t>
      </w:r>
      <w:r w:rsidR="00AA2BD5">
        <w:t>la simulation de variable aléatoire</w:t>
      </w:r>
      <w:bookmarkEnd w:id="4"/>
    </w:p>
    <w:p w14:paraId="40B07C83" w14:textId="14DD1501" w:rsidR="00AD21A2" w:rsidRDefault="00AA2BD5" w:rsidP="00AD21A2">
      <w:pPr>
        <w:pStyle w:val="Titre1"/>
      </w:pPr>
      <w:bookmarkStart w:id="5" w:name="_Toc26346756"/>
      <w:r>
        <w:t>Illustrations de la loi des grands nombres</w:t>
      </w:r>
      <w:bookmarkEnd w:id="5"/>
      <w:r w:rsidR="00AD21A2">
        <w:t xml:space="preserve"> </w:t>
      </w:r>
    </w:p>
    <w:p w14:paraId="007B805A" w14:textId="44EA24DD" w:rsidR="00AA2BD5" w:rsidRDefault="00AA2BD5" w:rsidP="00AA2BD5">
      <w:pPr>
        <w:pStyle w:val="Titre1"/>
      </w:pPr>
      <w:bookmarkStart w:id="6" w:name="_Toc26346757"/>
      <w:r>
        <w:t>Illustration du théorème central limite</w:t>
      </w:r>
      <w:bookmarkEnd w:id="6"/>
    </w:p>
    <w:p w14:paraId="65951DA8" w14:textId="2BC9F8FC" w:rsidR="00AA2BD5" w:rsidRDefault="00AA2BD5" w:rsidP="00AA2BD5">
      <w:pPr>
        <w:pStyle w:val="Titre1"/>
      </w:pPr>
      <w:bookmarkStart w:id="7" w:name="_Toc26346758"/>
      <w:r>
        <w:t>Bilan</w:t>
      </w:r>
      <w:bookmarkEnd w:id="7"/>
    </w:p>
    <w:p w14:paraId="7E61B36F" w14:textId="2AA68A16" w:rsidR="00AA2BD5" w:rsidRDefault="00AA2BD5" w:rsidP="00AA2BD5">
      <w:pPr>
        <w:pStyle w:val="Titre2"/>
      </w:pPr>
      <w:bookmarkStart w:id="8" w:name="_Toc26346759"/>
      <w:r>
        <w:t>Individuel</w:t>
      </w:r>
      <w:bookmarkEnd w:id="8"/>
    </w:p>
    <w:p w14:paraId="520C388C" w14:textId="7C70F636" w:rsidR="00AA2BD5" w:rsidRDefault="00AA2BD5" w:rsidP="00AA2BD5">
      <w:pPr>
        <w:pStyle w:val="Titre3"/>
      </w:pPr>
      <w:bookmarkStart w:id="9" w:name="_Toc26346760"/>
      <w:r w:rsidRPr="00AA2BD5">
        <w:t>Tony</w:t>
      </w:r>
      <w:bookmarkEnd w:id="9"/>
    </w:p>
    <w:p w14:paraId="20355C95" w14:textId="724F9B0A" w:rsidR="00AA2BD5" w:rsidRDefault="00AA2BD5" w:rsidP="00AA2BD5">
      <w:pPr>
        <w:pStyle w:val="Titre3"/>
      </w:pPr>
      <w:bookmarkStart w:id="10" w:name="_Toc26346761"/>
      <w:r>
        <w:t>Yanis</w:t>
      </w:r>
      <w:bookmarkEnd w:id="10"/>
    </w:p>
    <w:p w14:paraId="72FBCFF5" w14:textId="5985743E" w:rsidR="00AA2BD5" w:rsidRDefault="00AA2BD5" w:rsidP="00AA2BD5">
      <w:pPr>
        <w:pStyle w:val="Titre3"/>
      </w:pPr>
      <w:bookmarkStart w:id="11" w:name="_Toc26346762"/>
      <w:r>
        <w:t>Romain</w:t>
      </w:r>
      <w:bookmarkEnd w:id="11"/>
    </w:p>
    <w:p w14:paraId="6FC95C5E" w14:textId="3ADCE9F0" w:rsidR="00AA2BD5" w:rsidRDefault="00AA2BD5" w:rsidP="00AA2BD5">
      <w:pPr>
        <w:pStyle w:val="Titre3"/>
      </w:pPr>
      <w:bookmarkStart w:id="12" w:name="_Toc26346763"/>
      <w:r>
        <w:t>Lucas</w:t>
      </w:r>
      <w:bookmarkEnd w:id="12"/>
    </w:p>
    <w:p w14:paraId="48076D7C" w14:textId="30F37352" w:rsidR="00AA2BD5" w:rsidRPr="00AA2BD5" w:rsidRDefault="00AA2BD5" w:rsidP="00AA2BD5">
      <w:pPr>
        <w:pStyle w:val="Titre2"/>
      </w:pPr>
      <w:bookmarkStart w:id="13" w:name="_Toc26346764"/>
      <w:r>
        <w:t>Collectif</w:t>
      </w:r>
      <w:bookmarkEnd w:id="13"/>
    </w:p>
    <w:sectPr w:rsidR="00AA2BD5" w:rsidRPr="00AA2BD5" w:rsidSect="009602D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FCD"/>
    <w:multiLevelType w:val="hybridMultilevel"/>
    <w:tmpl w:val="734C85B8"/>
    <w:lvl w:ilvl="0" w:tplc="953CADB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97816"/>
    <w:multiLevelType w:val="hybridMultilevel"/>
    <w:tmpl w:val="6734B012"/>
    <w:lvl w:ilvl="0" w:tplc="8A90436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35868"/>
    <w:multiLevelType w:val="hybridMultilevel"/>
    <w:tmpl w:val="9F446F28"/>
    <w:lvl w:ilvl="0" w:tplc="2C3C7CCA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6B"/>
    <w:rsid w:val="00770E6B"/>
    <w:rsid w:val="00841A7E"/>
    <w:rsid w:val="00906E83"/>
    <w:rsid w:val="009602D7"/>
    <w:rsid w:val="00A73C46"/>
    <w:rsid w:val="00AA2BD5"/>
    <w:rsid w:val="00AD21A2"/>
    <w:rsid w:val="00B97BC6"/>
    <w:rsid w:val="00CE39FA"/>
    <w:rsid w:val="00F5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3033"/>
  <w15:chartTrackingRefBased/>
  <w15:docId w15:val="{8AA33F3A-3CA7-43D3-845E-66C37C78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02D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02D7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2BD5"/>
    <w:pPr>
      <w:keepNext/>
      <w:keepLines/>
      <w:numPr>
        <w:numId w:val="3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9602D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02D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60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60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2B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2BD5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2B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A2BD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A2BD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A2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9338CAF72A42A7B576407FCE990C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315C92-69BB-4765-8314-005BB354EBF3}"/>
      </w:docPartPr>
      <w:docPartBody>
        <w:p w:rsidR="006C13D1" w:rsidRDefault="006C13D1" w:rsidP="006C13D1">
          <w:pPr>
            <w:pStyle w:val="5A9338CAF72A42A7B576407FCE990C7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92FC43492B4C40AABF89E99A408FA5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3C140-0806-4CB3-9429-F1F2897E2D48}"/>
      </w:docPartPr>
      <w:docPartBody>
        <w:p w:rsidR="006C13D1" w:rsidRDefault="006C13D1" w:rsidP="006C13D1">
          <w:pPr>
            <w:pStyle w:val="92FC43492B4C40AABF89E99A408FA523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1"/>
    <w:rsid w:val="000913EB"/>
    <w:rsid w:val="006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A9338CAF72A42A7B576407FCE990C79">
    <w:name w:val="5A9338CAF72A42A7B576407FCE990C79"/>
    <w:rsid w:val="006C13D1"/>
  </w:style>
  <w:style w:type="paragraph" w:customStyle="1" w:styleId="92FC43492B4C40AABF89E99A408FA523">
    <w:name w:val="92FC43492B4C40AABF89E99A408FA523"/>
    <w:rsid w:val="006C1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5A6B8E-A0FE-4746-85D0-836B4255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EC8EDF6A.dotm</Template>
  <TotalTime>56</TotalTime>
  <Pages>3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simulation</vt:lpstr>
    </vt:vector>
  </TitlesOfParts>
  <Company>IUT Rodez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simulation</dc:title>
  <dc:subject>De COLAS Tony, DELMAS Yanis, FAURE Romain, GREMONT Lucas</dc:subject>
  <dc:creator>YANIS DELMAS</dc:creator>
  <cp:keywords/>
  <dc:description/>
  <cp:lastModifiedBy>YANIS DELMAS</cp:lastModifiedBy>
  <cp:revision>9</cp:revision>
  <dcterms:created xsi:type="dcterms:W3CDTF">2019-12-04T08:25:00Z</dcterms:created>
  <dcterms:modified xsi:type="dcterms:W3CDTF">2019-12-04T09:31:00Z</dcterms:modified>
</cp:coreProperties>
</file>